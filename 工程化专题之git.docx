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1D3CE" w14:textId="77777777" w:rsidR="00823414" w:rsidRDefault="00823414" w:rsidP="00E73384">
      <w:pPr>
        <w:pStyle w:val="aff0"/>
      </w:pPr>
    </w:p>
    <w:p w14:paraId="14373FD5" w14:textId="77777777" w:rsidR="00844AD9" w:rsidRPr="00D47276" w:rsidRDefault="009B1B6B" w:rsidP="004313D6">
      <w:pPr>
        <w:pStyle w:val="a9"/>
        <w:rPr>
          <w:rStyle w:val="af"/>
          <w:b w:val="0"/>
          <w:color w:val="auto"/>
          <w:spacing w:val="0"/>
          <w:kern w:val="24"/>
          <w:sz w:val="84"/>
          <w:szCs w:val="84"/>
        </w:rPr>
      </w:pPr>
      <w:r>
        <w:rPr>
          <w:noProof/>
        </w:rPr>
        <w:drawing>
          <wp:inline distT="0" distB="0" distL="0" distR="0" wp14:anchorId="111F1C95" wp14:editId="719829C9">
            <wp:extent cx="6227445" cy="1868234"/>
            <wp:effectExtent l="0" t="0" r="1905" b="0"/>
            <wp:docPr id="2" name="图片 2" descr="https://10.url.cn/eth/ajNVdqHZLLAriaH0ZfoUicUvicyBD519yd6PSAGj6FjXdDZ8qvH6lK3RtBYFUGsJlyagEf8EPOtxIU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0.url.cn/eth/ajNVdqHZLLAriaH0ZfoUicUvicyBD519yd6PSAGj6FjXdDZ8qvH6lK3RtBYFUGsJlyagEf8EPOtxIU/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445" cy="186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8987C" w14:textId="77777777" w:rsidR="00EA5C3E" w:rsidRPr="00EA5C3E" w:rsidRDefault="00EA5C3E" w:rsidP="00EA5C3E"/>
    <w:p w14:paraId="471E992D" w14:textId="31723930" w:rsidR="009B6AE4" w:rsidRPr="008447EE" w:rsidRDefault="000C0B05" w:rsidP="008447EE">
      <w:pPr>
        <w:pStyle w:val="1"/>
        <w:jc w:val="center"/>
        <w:rPr>
          <w:rStyle w:val="af"/>
          <w:color w:val="auto"/>
          <w:sz w:val="72"/>
          <w:szCs w:val="72"/>
        </w:rPr>
      </w:pPr>
      <w:r w:rsidRPr="008447EE">
        <w:rPr>
          <w:rStyle w:val="af"/>
          <w:rFonts w:ascii="Yu Gothic Medium" w:hAnsi="Yu Gothic Medium" w:hint="eastAsia"/>
          <w:color w:val="auto"/>
          <w:sz w:val="72"/>
          <w:szCs w:val="72"/>
        </w:rPr>
        <w:t>工程化专题之</w:t>
      </w:r>
      <w:r w:rsidRPr="008447EE">
        <w:rPr>
          <w:rStyle w:val="af"/>
          <w:rFonts w:hint="eastAsia"/>
          <w:color w:val="auto"/>
          <w:sz w:val="72"/>
          <w:szCs w:val="72"/>
        </w:rPr>
        <w:t>Git</w:t>
      </w:r>
    </w:p>
    <w:p w14:paraId="0608B052" w14:textId="4A2110AC" w:rsidR="00DA5C60" w:rsidRDefault="00DA5C60" w:rsidP="00A67CC3">
      <w:pPr>
        <w:pStyle w:val="a9"/>
        <w:rPr>
          <w:rStyle w:val="af"/>
          <w:color w:val="auto"/>
          <w:sz w:val="48"/>
          <w:szCs w:val="48"/>
        </w:rPr>
      </w:pPr>
      <w:r>
        <w:rPr>
          <w:rStyle w:val="af"/>
          <w:rFonts w:hint="eastAsia"/>
          <w:color w:val="auto"/>
          <w:sz w:val="48"/>
          <w:szCs w:val="48"/>
        </w:rPr>
        <w:t>咕泡学院</w:t>
      </w:r>
      <w:r w:rsidR="008447EE">
        <w:rPr>
          <w:rStyle w:val="af"/>
          <w:rFonts w:hint="eastAsia"/>
          <w:color w:val="auto"/>
          <w:sz w:val="48"/>
          <w:szCs w:val="48"/>
        </w:rPr>
        <w:t xml:space="preserve"> James</w:t>
      </w:r>
      <w:r w:rsidR="008447EE">
        <w:rPr>
          <w:rStyle w:val="af"/>
          <w:rFonts w:hint="eastAsia"/>
          <w:color w:val="auto"/>
          <w:sz w:val="48"/>
          <w:szCs w:val="48"/>
        </w:rPr>
        <w:t>老师</w:t>
      </w:r>
    </w:p>
    <w:p w14:paraId="718982D4" w14:textId="3447AE06" w:rsidR="00612836" w:rsidRPr="000C0B05" w:rsidRDefault="00612836" w:rsidP="00A67CC3">
      <w:pPr>
        <w:pStyle w:val="a9"/>
        <w:rPr>
          <w:rStyle w:val="af"/>
          <w:color w:val="auto"/>
          <w:sz w:val="48"/>
          <w:szCs w:val="48"/>
        </w:rPr>
      </w:pPr>
      <w:r>
        <w:rPr>
          <w:rStyle w:val="af"/>
          <w:rFonts w:hint="eastAsia"/>
          <w:color w:val="auto"/>
          <w:sz w:val="48"/>
          <w:szCs w:val="48"/>
        </w:rPr>
        <w:t xml:space="preserve">QQ </w:t>
      </w:r>
      <w:r w:rsidRPr="00612836">
        <w:rPr>
          <w:rStyle w:val="af"/>
          <w:color w:val="auto"/>
          <w:sz w:val="48"/>
          <w:szCs w:val="48"/>
        </w:rPr>
        <w:t>2904270631</w:t>
      </w:r>
    </w:p>
    <w:p w14:paraId="7BE71BCD" w14:textId="77777777" w:rsidR="000C0B05" w:rsidRDefault="000C0B05" w:rsidP="00ED23F0">
      <w:pPr>
        <w:pStyle w:val="a9"/>
        <w:rPr>
          <w:rStyle w:val="af"/>
          <w:rFonts w:ascii="Yu Gothic Medium" w:hAnsi="Yu Gothic Medium"/>
          <w:b w:val="0"/>
          <w:color w:val="auto"/>
          <w:sz w:val="30"/>
          <w:szCs w:val="30"/>
        </w:rPr>
      </w:pPr>
    </w:p>
    <w:p w14:paraId="7AC8F72C" w14:textId="77777777" w:rsidR="007952AF" w:rsidRPr="00FD6446" w:rsidRDefault="007952AF" w:rsidP="00B64B45">
      <w:pPr>
        <w:rPr>
          <w:rStyle w:val="af"/>
          <w:rFonts w:ascii="Yu Gothic Medium" w:hAnsi="Yu Gothic Medium"/>
          <w:b w:val="0"/>
          <w:color w:val="FFC000"/>
          <w:sz w:val="48"/>
          <w:szCs w:val="48"/>
        </w:rPr>
      </w:pPr>
      <w:r w:rsidRPr="00FD6446">
        <w:rPr>
          <w:rStyle w:val="af"/>
          <w:rFonts w:ascii="Yu Gothic Medium" w:hAnsi="Yu Gothic Medium" w:hint="eastAsia"/>
          <w:b w:val="0"/>
          <w:color w:val="FFC000"/>
          <w:sz w:val="48"/>
          <w:szCs w:val="48"/>
        </w:rPr>
        <w:t>课程安排</w:t>
      </w:r>
    </w:p>
    <w:p w14:paraId="6B2953C8" w14:textId="2F917CF1" w:rsidR="001975B9" w:rsidRDefault="008169B2" w:rsidP="000770A9">
      <w:pPr>
        <w:pStyle w:val="af2"/>
        <w:numPr>
          <w:ilvl w:val="0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认识</w:t>
      </w:r>
      <w:r w:rsidR="00866CEE"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g</w:t>
      </w: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it</w:t>
      </w:r>
    </w:p>
    <w:p w14:paraId="7B72F261" w14:textId="0CC2422A" w:rsidR="00515D26" w:rsidRDefault="00515D26" w:rsidP="00515D26">
      <w:pPr>
        <w:pStyle w:val="af2"/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/>
          <w:b w:val="0"/>
          <w:color w:val="auto"/>
          <w:sz w:val="48"/>
          <w:szCs w:val="48"/>
        </w:rPr>
        <w:t>3W who why when</w:t>
      </w:r>
    </w:p>
    <w:p w14:paraId="1370EC73" w14:textId="0B5EBA13" w:rsidR="005C011E" w:rsidRDefault="00184FC7" w:rsidP="00515D26">
      <w:pPr>
        <w:pStyle w:val="af2"/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Fonts w:ascii="Yu Gothic Medium" w:hAnsi="Yu Gothic Medium"/>
          <w:noProof/>
          <w:spacing w:val="10"/>
          <w:kern w:val="0"/>
          <w:sz w:val="48"/>
          <w:szCs w:val="48"/>
        </w:rPr>
        <w:lastRenderedPageBreak/>
        <w:drawing>
          <wp:inline distT="0" distB="0" distL="0" distR="0" wp14:anchorId="4C15226C" wp14:editId="4867F874">
            <wp:extent cx="6227445" cy="70199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CE6B" w14:textId="779A1B88" w:rsidR="005C011E" w:rsidRDefault="00415060" w:rsidP="005C011E">
      <w:pPr>
        <w:pStyle w:val="af2"/>
        <w:numPr>
          <w:ilvl w:val="0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问题</w:t>
      </w:r>
    </w:p>
    <w:p w14:paraId="6E1F23F1" w14:textId="69EADE43" w:rsidR="00415060" w:rsidRDefault="00C00A1F" w:rsidP="00415060">
      <w:pPr>
        <w:pStyle w:val="af2"/>
        <w:numPr>
          <w:ilvl w:val="1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p</w:t>
      </w:r>
      <w:r w:rsidR="00415060"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 xml:space="preserve">ush/pull </w:t>
      </w:r>
      <w:r w:rsidR="00415060"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要联网</w:t>
      </w:r>
    </w:p>
    <w:p w14:paraId="74FCF285" w14:textId="3ADDF89B" w:rsidR="00415060" w:rsidRDefault="00415060" w:rsidP="00415060">
      <w:pPr>
        <w:pStyle w:val="af2"/>
        <w:numPr>
          <w:ilvl w:val="1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如果</w:t>
      </w: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ser</w:t>
      </w:r>
      <w:r>
        <w:rPr>
          <w:rStyle w:val="af"/>
          <w:rFonts w:ascii="Yu Gothic Medium" w:hAnsi="Yu Gothic Medium"/>
          <w:b w:val="0"/>
          <w:color w:val="auto"/>
          <w:sz w:val="48"/>
          <w:szCs w:val="48"/>
        </w:rPr>
        <w:t>ver</w:t>
      </w: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硬盘坏了</w:t>
      </w: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 xml:space="preserve"> </w:t>
      </w: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怎么办？</w:t>
      </w:r>
    </w:p>
    <w:p w14:paraId="7097342A" w14:textId="5E1C0D28" w:rsidR="00527881" w:rsidRDefault="00170431" w:rsidP="00415060">
      <w:pPr>
        <w:pStyle w:val="af2"/>
        <w:numPr>
          <w:ilvl w:val="1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lastRenderedPageBreak/>
        <w:t>g</w:t>
      </w:r>
      <w:r w:rsidR="000D60A2"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 xml:space="preserve">it </w:t>
      </w:r>
      <w:r w:rsidR="000D60A2"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保证完整性</w:t>
      </w:r>
    </w:p>
    <w:p w14:paraId="75319F4E" w14:textId="77777777" w:rsidR="00F82F5E" w:rsidRDefault="00F82F5E" w:rsidP="00F82F5E">
      <w:pPr>
        <w:pStyle w:val="af2"/>
        <w:ind w:left="840"/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</w:p>
    <w:p w14:paraId="4D171597" w14:textId="08EEB159" w:rsidR="00F33A49" w:rsidRDefault="00F33A49" w:rsidP="00F33A49">
      <w:pPr>
        <w:pStyle w:val="af2"/>
        <w:numPr>
          <w:ilvl w:val="0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安装</w:t>
      </w:r>
    </w:p>
    <w:p w14:paraId="1918F278" w14:textId="22AFC1D0" w:rsidR="006E16BC" w:rsidRDefault="006E16BC" w:rsidP="006E16BC">
      <w:pPr>
        <w:ind w:left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设置git自己的名字和电子邮件。这是因为Git是分布式版本控制系统，所以，每个机器都必须自报家门：你的名字和Email地址。</w:t>
      </w:r>
    </w:p>
    <w:p w14:paraId="23BA2724" w14:textId="77777777" w:rsidR="006E16BC" w:rsidRPr="00780732" w:rsidRDefault="006E16BC" w:rsidP="00780732">
      <w:pPr>
        <w:pStyle w:val="aff2"/>
        <w:shd w:val="clear" w:color="auto" w:fill="EEF0F4"/>
        <w:spacing w:before="0" w:beforeAutospacing="0" w:after="0" w:afterAutospacing="0" w:line="330" w:lineRule="atLeast"/>
        <w:ind w:left="720"/>
        <w:rPr>
          <w:rFonts w:ascii="微软雅黑" w:eastAsia="微软雅黑" w:hAnsi="微软雅黑" w:cs="Times New Roman"/>
          <w:color w:val="4D4D4D"/>
          <w:kern w:val="24"/>
          <w:sz w:val="23"/>
          <w:szCs w:val="20"/>
          <w:shd w:val="clear" w:color="auto" w:fill="FFFFFF"/>
          <w14:ligatures w14:val="standardContextual"/>
        </w:rPr>
      </w:pPr>
      <w:r w:rsidRPr="00780732">
        <w:rPr>
          <w:rFonts w:ascii="微软雅黑" w:eastAsia="微软雅黑" w:hAnsi="微软雅黑" w:cs="Times New Roman" w:hint="eastAsia"/>
          <w:color w:val="4D4D4D"/>
          <w:kern w:val="24"/>
          <w:sz w:val="23"/>
          <w:szCs w:val="20"/>
          <w:shd w:val="clear" w:color="auto" w:fill="FFFFFF"/>
          <w14:ligatures w14:val="standardContextual"/>
        </w:rPr>
        <w:t>注意git config命令的–global参数，用了这个参数，表示你这台机器上所有的Git仓库都会使用这个配置，当然也可以对某个仓库指定不同的用户名和Email地址。</w:t>
      </w:r>
    </w:p>
    <w:p w14:paraId="4BAB0B9F" w14:textId="77777777" w:rsidR="006E16BC" w:rsidRPr="006E16BC" w:rsidRDefault="006E16BC" w:rsidP="006E16BC">
      <w:pPr>
        <w:ind w:left="420"/>
        <w:rPr>
          <w:rFonts w:ascii="微软雅黑" w:eastAsia="微软雅黑" w:hAnsi="微软雅黑"/>
          <w:color w:val="4D4D4D"/>
          <w:shd w:val="clear" w:color="auto" w:fill="FFFFFF"/>
        </w:rPr>
      </w:pPr>
    </w:p>
    <w:p w14:paraId="7BE9C267" w14:textId="77777777" w:rsidR="006E16BC" w:rsidRPr="006E16BC" w:rsidRDefault="006E16BC" w:rsidP="006E16BC">
      <w:pPr>
        <w:ind w:left="420"/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</w:p>
    <w:p w14:paraId="48165DB3" w14:textId="0E98DB12" w:rsidR="008300AE" w:rsidRDefault="008300AE" w:rsidP="008300AE">
      <w:pPr>
        <w:pStyle w:val="af2"/>
        <w:numPr>
          <w:ilvl w:val="1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/>
          <w:b w:val="0"/>
          <w:color w:val="auto"/>
          <w:sz w:val="48"/>
          <w:szCs w:val="48"/>
        </w:rPr>
        <w:t>git config –-global user.name ‘xx’</w:t>
      </w:r>
      <w:r w:rsidR="004B5415">
        <w:rPr>
          <w:rStyle w:val="af"/>
          <w:rFonts w:ascii="Yu Gothic Medium" w:hAnsi="Yu Gothic Medium"/>
          <w:b w:val="0"/>
          <w:color w:val="auto"/>
          <w:sz w:val="48"/>
          <w:szCs w:val="48"/>
        </w:rPr>
        <w:t xml:space="preserve">  </w:t>
      </w:r>
    </w:p>
    <w:p w14:paraId="3F99A769" w14:textId="15942B61" w:rsidR="008300AE" w:rsidRDefault="008300AE" w:rsidP="008300AE">
      <w:pPr>
        <w:pStyle w:val="af2"/>
        <w:numPr>
          <w:ilvl w:val="1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/>
          <w:b w:val="0"/>
          <w:color w:val="auto"/>
          <w:sz w:val="48"/>
          <w:szCs w:val="48"/>
        </w:rPr>
        <w:t>git config –-global user.email ‘xx’</w:t>
      </w:r>
    </w:p>
    <w:p w14:paraId="7050EB85" w14:textId="624ACE71" w:rsidR="008300AE" w:rsidRDefault="008300AE" w:rsidP="008300AE">
      <w:pPr>
        <w:pStyle w:val="af2"/>
        <w:numPr>
          <w:ilvl w:val="1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 w:rsidRPr="008300AE">
        <w:rPr>
          <w:rStyle w:val="af"/>
          <w:rFonts w:ascii="Yu Gothic Medium" w:hAnsi="Yu Gothic Medium"/>
          <w:b w:val="0"/>
          <w:color w:val="auto"/>
          <w:sz w:val="48"/>
          <w:szCs w:val="48"/>
        </w:rPr>
        <w:t>ssh-keygen -t rsa -C 'james@gupaoedu.com'</w:t>
      </w:r>
      <w:r w:rsidR="002D54EE"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 xml:space="preserve">  </w:t>
      </w:r>
      <w:r w:rsidR="002D54EE"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生成</w:t>
      </w:r>
      <w:r w:rsidR="002D54EE">
        <w:rPr>
          <w:rStyle w:val="af"/>
          <w:rFonts w:ascii="Yu Gothic Medium" w:hAnsi="Yu Gothic Medium"/>
          <w:b w:val="0"/>
          <w:color w:val="auto"/>
          <w:sz w:val="48"/>
          <w:szCs w:val="48"/>
        </w:rPr>
        <w:t>密钥</w:t>
      </w:r>
    </w:p>
    <w:p w14:paraId="7F8434B6" w14:textId="2A10CE88" w:rsidR="003A4763" w:rsidRPr="003A4763" w:rsidRDefault="009117DF" w:rsidP="003A4763">
      <w:pPr>
        <w:pStyle w:val="af2"/>
        <w:ind w:left="840"/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秘钥保存</w:t>
      </w:r>
      <w:r>
        <w:rPr>
          <w:rStyle w:val="af"/>
          <w:rFonts w:ascii="Yu Gothic Medium" w:hAnsi="Yu Gothic Medium"/>
          <w:b w:val="0"/>
          <w:color w:val="auto"/>
          <w:sz w:val="48"/>
          <w:szCs w:val="48"/>
        </w:rPr>
        <w:t>在：</w:t>
      </w:r>
      <w:r w:rsidRPr="009117DF">
        <w:rPr>
          <w:rStyle w:val="af"/>
          <w:rFonts w:ascii="Yu Gothic Medium" w:hAnsi="Yu Gothic Medium"/>
          <w:b w:val="0"/>
          <w:color w:val="auto"/>
          <w:sz w:val="48"/>
          <w:szCs w:val="48"/>
        </w:rPr>
        <w:t>C:\Users\Administrator\.ssh</w:t>
      </w:r>
    </w:p>
    <w:p w14:paraId="7571EC8A" w14:textId="463BCF15" w:rsidR="003A4763" w:rsidRDefault="00C85DCD" w:rsidP="003A4763">
      <w:pPr>
        <w:pStyle w:val="af2"/>
        <w:numPr>
          <w:ilvl w:val="0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/>
          <w:b w:val="0"/>
          <w:color w:val="auto"/>
          <w:sz w:val="48"/>
          <w:szCs w:val="48"/>
        </w:rPr>
        <w:t xml:space="preserve">git </w:t>
      </w: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常用命令</w:t>
      </w:r>
    </w:p>
    <w:p w14:paraId="61CFFD16" w14:textId="58298067" w:rsidR="003A4763" w:rsidRPr="003A4763" w:rsidRDefault="003A4763" w:rsidP="003A4763">
      <w:pPr>
        <w:pStyle w:val="af2"/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lastRenderedPageBreak/>
        <w:t xml:space="preserve">git </w:t>
      </w: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环境变量</w:t>
      </w:r>
      <w:r>
        <w:rPr>
          <w:rStyle w:val="af"/>
          <w:rFonts w:ascii="Yu Gothic Medium" w:hAnsi="Yu Gothic Medium"/>
          <w:b w:val="0"/>
          <w:color w:val="auto"/>
          <w:sz w:val="48"/>
          <w:szCs w:val="48"/>
        </w:rPr>
        <w:t>配置</w:t>
      </w: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：如</w:t>
      </w:r>
      <w:r>
        <w:rPr>
          <w:rStyle w:val="af"/>
          <w:rFonts w:ascii="Yu Gothic Medium" w:hAnsi="Yu Gothic Medium"/>
          <w:b w:val="0"/>
          <w:color w:val="auto"/>
          <w:sz w:val="48"/>
          <w:szCs w:val="48"/>
        </w:rPr>
        <w:t>：</w:t>
      </w:r>
      <w:r w:rsidRPr="003A4763">
        <w:rPr>
          <w:rStyle w:val="af"/>
          <w:rFonts w:ascii="Yu Gothic Medium" w:hAnsi="Yu Gothic Medium"/>
          <w:b w:val="0"/>
          <w:color w:val="auto"/>
          <w:sz w:val="48"/>
          <w:szCs w:val="48"/>
        </w:rPr>
        <w:t>E:\study\tools\Git\bin</w:t>
      </w:r>
      <w:r>
        <w:rPr>
          <w:rStyle w:val="af"/>
          <w:rFonts w:ascii="Yu Gothic Medium" w:hAnsi="Yu Gothic Medium"/>
          <w:b w:val="0"/>
          <w:color w:val="auto"/>
          <w:sz w:val="48"/>
          <w:szCs w:val="48"/>
        </w:rPr>
        <w:t xml:space="preserve"> </w:t>
      </w: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加到</w:t>
      </w:r>
      <w:r>
        <w:rPr>
          <w:rStyle w:val="af"/>
          <w:rFonts w:ascii="Yu Gothic Medium" w:hAnsi="Yu Gothic Medium"/>
          <w:b w:val="0"/>
          <w:color w:val="auto"/>
          <w:sz w:val="48"/>
          <w:szCs w:val="48"/>
        </w:rPr>
        <w:t>path</w:t>
      </w:r>
      <w:r>
        <w:rPr>
          <w:rStyle w:val="af"/>
          <w:rFonts w:ascii="Yu Gothic Medium" w:hAnsi="Yu Gothic Medium"/>
          <w:b w:val="0"/>
          <w:color w:val="auto"/>
          <w:sz w:val="48"/>
          <w:szCs w:val="48"/>
        </w:rPr>
        <w:t>中</w:t>
      </w:r>
      <w:bookmarkStart w:id="0" w:name="_GoBack"/>
      <w:bookmarkEnd w:id="0"/>
    </w:p>
    <w:p w14:paraId="5215C226" w14:textId="7A44B61A" w:rsidR="00FD2AE6" w:rsidRDefault="00FD2AE6" w:rsidP="00FD2AE6">
      <w:pPr>
        <w:pStyle w:val="af2"/>
        <w:numPr>
          <w:ilvl w:val="1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 xml:space="preserve">git status </w:t>
      </w:r>
      <w:r w:rsidR="002F6993">
        <w:rPr>
          <w:rStyle w:val="af"/>
          <w:rFonts w:ascii="Yu Gothic Medium" w:hAnsi="Yu Gothic Medium"/>
          <w:b w:val="0"/>
          <w:color w:val="auto"/>
          <w:sz w:val="48"/>
          <w:szCs w:val="48"/>
        </w:rPr>
        <w:t xml:space="preserve"> </w:t>
      </w:r>
      <w:r w:rsidR="002F6993"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没事</w:t>
      </w:r>
      <w:r w:rsidR="002F6993"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status</w:t>
      </w:r>
      <w:r w:rsidR="002F6993"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一下</w:t>
      </w:r>
    </w:p>
    <w:p w14:paraId="0B15C6D5" w14:textId="349139B7" w:rsidR="00967949" w:rsidRDefault="00967949" w:rsidP="00FD2AE6">
      <w:pPr>
        <w:pStyle w:val="af2"/>
        <w:numPr>
          <w:ilvl w:val="1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/>
          <w:b w:val="0"/>
          <w:color w:val="auto"/>
          <w:sz w:val="48"/>
          <w:szCs w:val="48"/>
        </w:rPr>
        <w:t>git remote</w:t>
      </w:r>
    </w:p>
    <w:p w14:paraId="425FE8AA" w14:textId="3589DA7A" w:rsidR="00B929F5" w:rsidRDefault="005D0F9C" w:rsidP="00B929F5">
      <w:pPr>
        <w:pStyle w:val="af2"/>
        <w:numPr>
          <w:ilvl w:val="2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/>
          <w:b w:val="0"/>
          <w:color w:val="auto"/>
          <w:sz w:val="48"/>
          <w:szCs w:val="48"/>
        </w:rPr>
        <w:t xml:space="preserve">git clone </w:t>
      </w:r>
      <w:hyperlink r:id="rId12" w:history="1">
        <w:r w:rsidRPr="00B45DA9">
          <w:rPr>
            <w:rStyle w:val="ae"/>
            <w:rFonts w:ascii="Yu Gothic Medium" w:hAnsi="Yu Gothic Medium"/>
            <w:spacing w:val="10"/>
            <w:kern w:val="0"/>
            <w:sz w:val="48"/>
            <w:szCs w:val="48"/>
          </w:rPr>
          <w:t>git@xxx.com</w:t>
        </w:r>
      </w:hyperlink>
    </w:p>
    <w:p w14:paraId="3FA25F12" w14:textId="579B5EDC" w:rsidR="005D0F9C" w:rsidRDefault="005D0F9C" w:rsidP="00B929F5">
      <w:pPr>
        <w:pStyle w:val="af2"/>
        <w:numPr>
          <w:ilvl w:val="2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把本地项目推送到远端</w:t>
      </w:r>
    </w:p>
    <w:p w14:paraId="7E92F403" w14:textId="033657AB" w:rsidR="0081362E" w:rsidRDefault="0081362E" w:rsidP="0081362E">
      <w:pPr>
        <w:pStyle w:val="af2"/>
        <w:numPr>
          <w:ilvl w:val="3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/>
          <w:b w:val="0"/>
          <w:color w:val="auto"/>
          <w:sz w:val="48"/>
          <w:szCs w:val="48"/>
        </w:rPr>
        <w:t>git init</w:t>
      </w:r>
    </w:p>
    <w:p w14:paraId="2430B285" w14:textId="471C31C9" w:rsidR="00196981" w:rsidRPr="00196981" w:rsidRDefault="00196981" w:rsidP="00196981">
      <w:pPr>
        <w:pStyle w:val="af2"/>
        <w:ind w:left="1680"/>
        <w:rPr>
          <w:rStyle w:val="af"/>
          <w:rFonts w:ascii="Yu Gothic Medium" w:hAnsi="Yu Gothic Medium"/>
          <w:b w:val="0"/>
          <w:color w:val="FF0000"/>
          <w:sz w:val="48"/>
          <w:szCs w:val="48"/>
        </w:rPr>
      </w:pPr>
      <w:r w:rsidRPr="00196981">
        <w:rPr>
          <w:rStyle w:val="af"/>
          <w:rFonts w:ascii="Yu Gothic Medium" w:hAnsi="Yu Gothic Medium" w:hint="eastAsia"/>
          <w:b w:val="0"/>
          <w:color w:val="FF0000"/>
          <w:sz w:val="48"/>
          <w:szCs w:val="48"/>
        </w:rPr>
        <w:t>然后到</w:t>
      </w:r>
      <w:r w:rsidRPr="00196981">
        <w:rPr>
          <w:rStyle w:val="af"/>
          <w:rFonts w:ascii="Yu Gothic Medium" w:hAnsi="Yu Gothic Medium"/>
          <w:b w:val="0"/>
          <w:color w:val="FF0000"/>
          <w:sz w:val="48"/>
          <w:szCs w:val="48"/>
        </w:rPr>
        <w:t>github</w:t>
      </w:r>
      <w:r w:rsidRPr="00196981">
        <w:rPr>
          <w:rStyle w:val="af"/>
          <w:rFonts w:ascii="Yu Gothic Medium" w:hAnsi="Yu Gothic Medium"/>
          <w:b w:val="0"/>
          <w:color w:val="FF0000"/>
          <w:sz w:val="48"/>
          <w:szCs w:val="48"/>
        </w:rPr>
        <w:t>上建</w:t>
      </w:r>
      <w:r w:rsidRPr="00196981">
        <w:rPr>
          <w:rStyle w:val="af"/>
          <w:rFonts w:ascii="Yu Gothic Medium" w:hAnsi="Yu Gothic Medium" w:hint="eastAsia"/>
          <w:b w:val="0"/>
          <w:color w:val="FF0000"/>
          <w:sz w:val="48"/>
          <w:szCs w:val="48"/>
        </w:rPr>
        <w:t>一个</w:t>
      </w:r>
      <w:r w:rsidRPr="00196981">
        <w:rPr>
          <w:rStyle w:val="af"/>
          <w:rFonts w:ascii="Yu Gothic Medium" w:hAnsi="Yu Gothic Medium"/>
          <w:b w:val="0"/>
          <w:color w:val="FF0000"/>
          <w:sz w:val="48"/>
          <w:szCs w:val="48"/>
        </w:rPr>
        <w:t>名称相同的工程</w:t>
      </w:r>
    </w:p>
    <w:p w14:paraId="56CDEE25" w14:textId="6E2B462F" w:rsidR="0081362E" w:rsidRPr="00196981" w:rsidRDefault="0081362E" w:rsidP="0081362E">
      <w:pPr>
        <w:pStyle w:val="af2"/>
        <w:numPr>
          <w:ilvl w:val="3"/>
          <w:numId w:val="28"/>
        </w:numPr>
        <w:rPr>
          <w:rStyle w:val="ae"/>
          <w:rFonts w:ascii="Yu Gothic Medium" w:hAnsi="Yu Gothic Medium"/>
          <w:color w:val="auto"/>
          <w:spacing w:val="10"/>
          <w:kern w:val="0"/>
          <w:sz w:val="48"/>
          <w:szCs w:val="48"/>
          <w:u w:val="none"/>
        </w:rPr>
      </w:pPr>
      <w:r>
        <w:rPr>
          <w:rStyle w:val="af"/>
          <w:rFonts w:ascii="Yu Gothic Medium" w:hAnsi="Yu Gothic Medium"/>
          <w:b w:val="0"/>
          <w:color w:val="auto"/>
          <w:sz w:val="48"/>
          <w:szCs w:val="48"/>
        </w:rPr>
        <w:t xml:space="preserve">git remote add origin </w:t>
      </w:r>
      <w:hyperlink r:id="rId13" w:history="1">
        <w:r w:rsidR="00970C71" w:rsidRPr="00B45DA9">
          <w:rPr>
            <w:rStyle w:val="ae"/>
            <w:rFonts w:ascii="Yu Gothic Medium" w:hAnsi="Yu Gothic Medium"/>
            <w:spacing w:val="10"/>
            <w:kern w:val="0"/>
            <w:sz w:val="48"/>
            <w:szCs w:val="48"/>
          </w:rPr>
          <w:t>git@git.oschina.net:gupaoedu_com_vip/test10.git</w:t>
        </w:r>
      </w:hyperlink>
      <w:r w:rsidR="00196981">
        <w:rPr>
          <w:rStyle w:val="ae"/>
          <w:rFonts w:ascii="Yu Gothic Medium" w:hAnsi="Yu Gothic Medium"/>
          <w:spacing w:val="10"/>
          <w:kern w:val="0"/>
          <w:sz w:val="48"/>
          <w:szCs w:val="48"/>
        </w:rPr>
        <w:t xml:space="preserve"> </w:t>
      </w:r>
    </w:p>
    <w:p w14:paraId="634419EB" w14:textId="70AEE8D4" w:rsidR="00196981" w:rsidRDefault="00196981" w:rsidP="00196981">
      <w:pPr>
        <w:pStyle w:val="af2"/>
        <w:ind w:left="1260"/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错误</w:t>
      </w:r>
      <w:r>
        <w:rPr>
          <w:rStyle w:val="af"/>
          <w:rFonts w:ascii="Yu Gothic Medium" w:hAnsi="Yu Gothic Medium"/>
          <w:b w:val="0"/>
          <w:color w:val="auto"/>
          <w:sz w:val="48"/>
          <w:szCs w:val="48"/>
        </w:rPr>
        <w:t>解决方案：</w:t>
      </w:r>
    </w:p>
    <w:p w14:paraId="36E9CDC8" w14:textId="0CFD2930" w:rsidR="00FF0176" w:rsidRDefault="00FF0176" w:rsidP="00FF0176">
      <w:pPr>
        <w:pStyle w:val="HTML"/>
        <w:numPr>
          <w:ilvl w:val="6"/>
          <w:numId w:val="28"/>
        </w:numPr>
        <w:shd w:val="clear" w:color="auto" w:fill="EFF0F1"/>
        <w:spacing w:after="240"/>
        <w:textAlignment w:val="baseline"/>
        <w:rPr>
          <w:rFonts w:ascii="Consolas" w:hAnsi="Consolas" w:cs="Consolas"/>
          <w:color w:val="242729"/>
          <w:sz w:val="20"/>
          <w:szCs w:val="20"/>
        </w:rPr>
      </w:pPr>
      <w:r w:rsidRPr="00FF0176">
        <w:rPr>
          <w:rFonts w:ascii="Consolas" w:hAnsi="Consolas" w:cs="Consolas"/>
          <w:color w:val="242729"/>
          <w:sz w:val="20"/>
          <w:szCs w:val="20"/>
        </w:rPr>
        <w:t>git config --system http.sslverify false</w:t>
      </w:r>
    </w:p>
    <w:p w14:paraId="74ED2FDB" w14:textId="38E47DE0" w:rsidR="00FF0176" w:rsidRPr="00FF0176" w:rsidRDefault="00FF0176" w:rsidP="00FF0176">
      <w:pPr>
        <w:pStyle w:val="af2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nsolas" w:eastAsia="宋体" w:hAnsi="Consolas" w:cs="Consolas"/>
          <w:color w:val="242729"/>
          <w:kern w:val="0"/>
          <w:sz w:val="20"/>
          <w14:ligatures w14:val="none"/>
        </w:rPr>
      </w:pPr>
      <w:r>
        <w:rPr>
          <w:rFonts w:ascii="Consolas" w:eastAsia="宋体" w:hAnsi="Consolas" w:cs="Consolas"/>
          <w:color w:val="242729"/>
          <w:kern w:val="0"/>
          <w:sz w:val="20"/>
          <w14:ligatures w14:val="none"/>
        </w:rPr>
        <w:t>2</w:t>
      </w:r>
      <w:r w:rsidRPr="00FF0176">
        <w:rPr>
          <w:rFonts w:ascii="Consolas" w:eastAsia="宋体" w:hAnsi="Consolas" w:cs="Consolas"/>
          <w:color w:val="242729"/>
          <w:kern w:val="0"/>
          <w:sz w:val="20"/>
          <w14:ligatures w14:val="none"/>
        </w:rPr>
        <w:t>git config --system http.sslcainfo "C:\Program Files (x86)\git\bin\curl-ca-bundle.crt"</w:t>
      </w:r>
    </w:p>
    <w:p w14:paraId="02BC4DB1" w14:textId="77777777" w:rsidR="00FF0176" w:rsidRPr="00FF0176" w:rsidRDefault="00FF0176" w:rsidP="00FF0176">
      <w:pPr>
        <w:pStyle w:val="HTML"/>
        <w:numPr>
          <w:ilvl w:val="6"/>
          <w:numId w:val="28"/>
        </w:numPr>
        <w:shd w:val="clear" w:color="auto" w:fill="EFF0F1"/>
        <w:spacing w:after="240"/>
        <w:textAlignment w:val="baseline"/>
        <w:rPr>
          <w:rFonts w:ascii="Consolas" w:hAnsi="Consolas" w:cs="Consolas"/>
          <w:color w:val="242729"/>
          <w:sz w:val="20"/>
          <w:szCs w:val="20"/>
        </w:rPr>
      </w:pPr>
    </w:p>
    <w:p w14:paraId="40A056D4" w14:textId="622FE09A" w:rsidR="00FF0176" w:rsidRPr="00FF0176" w:rsidRDefault="00FF0176" w:rsidP="00196981">
      <w:pPr>
        <w:pStyle w:val="af2"/>
        <w:ind w:left="1260"/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</w:p>
    <w:p w14:paraId="04C00C1D" w14:textId="77777777" w:rsidR="00196981" w:rsidRDefault="00196981" w:rsidP="00196981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unable to access 'https://github.com/wangkun01/test.git/': error setting certificate verify locations:</w:t>
      </w:r>
    </w:p>
    <w:p w14:paraId="569D757F" w14:textId="77777777" w:rsidR="00196981" w:rsidRDefault="00196981" w:rsidP="00196981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CAfile: D:/runtime/Git/mingw64/ssl/certs/ca-bundle.crt</w:t>
      </w:r>
    </w:p>
    <w:p w14:paraId="71B1757B" w14:textId="77777777" w:rsidR="00196981" w:rsidRDefault="00196981" w:rsidP="00196981">
      <w:pPr>
        <w:widowControl w:val="0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CApath: none</w:t>
      </w:r>
    </w:p>
    <w:p w14:paraId="46A32A2E" w14:textId="77777777" w:rsidR="00196981" w:rsidRDefault="00196981" w:rsidP="00196981">
      <w:pPr>
        <w:pStyle w:val="af2"/>
        <w:ind w:left="1260"/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</w:p>
    <w:p w14:paraId="7C96106E" w14:textId="77777777" w:rsidR="00196981" w:rsidRDefault="00196981" w:rsidP="00196981">
      <w:pPr>
        <w:pStyle w:val="af2"/>
        <w:ind w:left="1260"/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</w:p>
    <w:p w14:paraId="2401577B" w14:textId="77777777" w:rsidR="00196981" w:rsidRDefault="00196981" w:rsidP="00196981">
      <w:pPr>
        <w:pStyle w:val="af2"/>
        <w:ind w:left="1260"/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</w:p>
    <w:p w14:paraId="45DDEF1F" w14:textId="4EFB5D13" w:rsidR="00196981" w:rsidRDefault="00196981" w:rsidP="00196981">
      <w:pPr>
        <w:pStyle w:val="af2"/>
        <w:ind w:left="1260"/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先</w:t>
      </w:r>
      <w:r>
        <w:rPr>
          <w:rStyle w:val="af"/>
          <w:rFonts w:ascii="Yu Gothic Medium" w:hAnsi="Yu Gothic Medium"/>
          <w:b w:val="0"/>
          <w:color w:val="auto"/>
          <w:sz w:val="48"/>
          <w:szCs w:val="48"/>
        </w:rPr>
        <w:t>执行</w:t>
      </w:r>
      <w:r>
        <w:rPr>
          <w:rStyle w:val="af"/>
          <w:rFonts w:ascii="Yu Gothic Medium" w:hAnsi="Yu Gothic Medium"/>
          <w:b w:val="0"/>
          <w:color w:val="auto"/>
          <w:sz w:val="48"/>
          <w:szCs w:val="48"/>
        </w:rPr>
        <w:t>git fetch</w:t>
      </w:r>
    </w:p>
    <w:p w14:paraId="49E3F441" w14:textId="038E3AE0" w:rsidR="00970C71" w:rsidRDefault="00970C71" w:rsidP="00D03FC6">
      <w:pPr>
        <w:pStyle w:val="af2"/>
        <w:numPr>
          <w:ilvl w:val="3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 w:rsidRPr="00970C71">
        <w:rPr>
          <w:rStyle w:val="af"/>
          <w:rFonts w:ascii="Yu Gothic Medium" w:hAnsi="Yu Gothic Medium"/>
          <w:b w:val="0"/>
          <w:color w:val="auto"/>
          <w:sz w:val="48"/>
          <w:szCs w:val="48"/>
        </w:rPr>
        <w:t>git push -u origin master</w:t>
      </w:r>
    </w:p>
    <w:p w14:paraId="02755C53" w14:textId="5F9E60D1" w:rsidR="001019F5" w:rsidRDefault="001019F5" w:rsidP="001019F5">
      <w:pPr>
        <w:pStyle w:val="af2"/>
        <w:numPr>
          <w:ilvl w:val="2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/>
          <w:b w:val="0"/>
          <w:color w:val="auto"/>
          <w:sz w:val="48"/>
          <w:szCs w:val="48"/>
        </w:rPr>
        <w:t xml:space="preserve">git pull </w:t>
      </w:r>
    </w:p>
    <w:p w14:paraId="59F52DDB" w14:textId="3CC7EF6B" w:rsidR="009A13EC" w:rsidRDefault="009A13EC" w:rsidP="001019F5">
      <w:pPr>
        <w:pStyle w:val="af2"/>
        <w:numPr>
          <w:ilvl w:val="2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/>
          <w:b w:val="0"/>
          <w:color w:val="auto"/>
          <w:sz w:val="48"/>
          <w:szCs w:val="48"/>
        </w:rPr>
        <w:t>git push</w:t>
      </w:r>
    </w:p>
    <w:p w14:paraId="5D389DE2" w14:textId="4190931D" w:rsidR="00BC4FBD" w:rsidRDefault="00BC4FBD" w:rsidP="001019F5">
      <w:pPr>
        <w:pStyle w:val="af2"/>
        <w:numPr>
          <w:ilvl w:val="2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/>
          <w:b w:val="0"/>
          <w:color w:val="auto"/>
          <w:sz w:val="48"/>
          <w:szCs w:val="48"/>
        </w:rPr>
        <w:t xml:space="preserve">git checkout </w:t>
      </w:r>
    </w:p>
    <w:p w14:paraId="62689E3F" w14:textId="591D2BD1" w:rsidR="00BC4FBD" w:rsidRDefault="00BC4FBD" w:rsidP="00BC4FBD">
      <w:pPr>
        <w:pStyle w:val="af2"/>
        <w:numPr>
          <w:ilvl w:val="3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切新分支</w:t>
      </w:r>
    </w:p>
    <w:p w14:paraId="4F26CB70" w14:textId="1E6DBF38" w:rsidR="00BC4FBD" w:rsidRDefault="00BC4FBD" w:rsidP="00BC4FBD">
      <w:pPr>
        <w:pStyle w:val="af2"/>
        <w:numPr>
          <w:ilvl w:val="3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撤消</w:t>
      </w:r>
      <w:r w:rsidR="00581D46"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更改</w:t>
      </w:r>
    </w:p>
    <w:p w14:paraId="734D8EBF" w14:textId="53BCCFE2" w:rsidR="003C5732" w:rsidRDefault="003C5732" w:rsidP="003C5732">
      <w:pPr>
        <w:pStyle w:val="af2"/>
        <w:numPr>
          <w:ilvl w:val="2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/>
          <w:b w:val="0"/>
          <w:color w:val="auto"/>
          <w:sz w:val="48"/>
          <w:szCs w:val="48"/>
        </w:rPr>
        <w:t>git merge</w:t>
      </w:r>
    </w:p>
    <w:p w14:paraId="0D7FE95F" w14:textId="1FE3F8B8" w:rsidR="003C5732" w:rsidRDefault="003C5732" w:rsidP="003C5732">
      <w:pPr>
        <w:pStyle w:val="af2"/>
        <w:numPr>
          <w:ilvl w:val="2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 xml:space="preserve">git rebase </w:t>
      </w:r>
    </w:p>
    <w:p w14:paraId="07C9739A" w14:textId="5C03ED8E" w:rsidR="0066426E" w:rsidRDefault="0066426E" w:rsidP="003C5732">
      <w:pPr>
        <w:pStyle w:val="af2"/>
        <w:numPr>
          <w:ilvl w:val="2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/>
          <w:b w:val="0"/>
          <w:color w:val="auto"/>
          <w:sz w:val="48"/>
          <w:szCs w:val="48"/>
        </w:rPr>
        <w:t xml:space="preserve">git tag </w:t>
      </w: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版本</w:t>
      </w:r>
    </w:p>
    <w:p w14:paraId="1DBD44C4" w14:textId="419D563E" w:rsidR="000814DF" w:rsidRDefault="0063209D" w:rsidP="000814DF">
      <w:pPr>
        <w:pStyle w:val="af2"/>
        <w:ind w:left="1260"/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Fonts w:ascii="Yu Gothic Medium" w:hAnsi="Yu Gothic Medium" w:hint="eastAsia"/>
          <w:noProof/>
          <w:spacing w:val="10"/>
          <w:kern w:val="0"/>
          <w:sz w:val="48"/>
          <w:szCs w:val="48"/>
        </w:rPr>
        <w:lastRenderedPageBreak/>
        <w:drawing>
          <wp:inline distT="0" distB="0" distL="0" distR="0" wp14:anchorId="311C10EE" wp14:editId="5E05E18B">
            <wp:extent cx="6227445" cy="63106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631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7000" w14:textId="63EAF240" w:rsidR="008731B1" w:rsidRPr="00FB14A7" w:rsidRDefault="008731B1" w:rsidP="000814DF">
      <w:pPr>
        <w:pStyle w:val="af2"/>
        <w:ind w:left="1260"/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Fonts w:ascii="Yu Gothic Medium" w:hAnsi="Yu Gothic Medium" w:hint="eastAsia"/>
          <w:noProof/>
          <w:spacing w:val="10"/>
          <w:kern w:val="0"/>
          <w:sz w:val="48"/>
          <w:szCs w:val="48"/>
        </w:rPr>
        <w:lastRenderedPageBreak/>
        <w:drawing>
          <wp:inline distT="0" distB="0" distL="0" distR="0" wp14:anchorId="36414CB6" wp14:editId="0298E068">
            <wp:extent cx="6227445" cy="77882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778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Yu Gothic Medium" w:hAnsi="Yu Gothic Medium" w:hint="eastAsia"/>
          <w:noProof/>
          <w:spacing w:val="10"/>
          <w:kern w:val="0"/>
          <w:sz w:val="48"/>
          <w:szCs w:val="48"/>
        </w:rPr>
        <w:lastRenderedPageBreak/>
        <w:drawing>
          <wp:inline distT="0" distB="0" distL="0" distR="0" wp14:anchorId="475C6A99" wp14:editId="3DE5B64C">
            <wp:extent cx="6227445" cy="72409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-flow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724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1B1" w:rsidRPr="00FB14A7">
      <w:headerReference w:type="even" r:id="rId17"/>
      <w:headerReference w:type="default" r:id="rId18"/>
      <w:footerReference w:type="even" r:id="rId19"/>
      <w:footerReference w:type="default" r:id="rId20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2B8F0B" w14:textId="77777777" w:rsidR="006E3AC9" w:rsidRDefault="006E3AC9">
      <w:pPr>
        <w:spacing w:after="0" w:line="240" w:lineRule="auto"/>
      </w:pPr>
      <w:r>
        <w:separator/>
      </w:r>
    </w:p>
  </w:endnote>
  <w:endnote w:type="continuationSeparator" w:id="0">
    <w:p w14:paraId="2DE9E8C7" w14:textId="77777777" w:rsidR="006E3AC9" w:rsidRDefault="006E3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Medium">
    <w:altName w:val="Arial Unicode MS"/>
    <w:charset w:val="80"/>
    <w:family w:val="swiss"/>
    <w:pitch w:val="variable"/>
    <w:sig w:usb0="E00002FF" w:usb1="2AC7FDFF" w:usb2="00000016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1F9115" w14:textId="77777777" w:rsidR="00891A3C" w:rsidRDefault="00891A3C"/>
  <w:p w14:paraId="780D7C36" w14:textId="68AE49D2" w:rsidR="00891A3C" w:rsidRDefault="00891A3C">
    <w:pPr>
      <w:pStyle w:val="afd"/>
    </w:pPr>
    <w:r>
      <w:rPr>
        <w:lang w:val="zh-CN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3A4763" w:rsidRPr="003A4763">
      <w:rPr>
        <w:noProof/>
        <w:sz w:val="24"/>
        <w:szCs w:val="24"/>
        <w:lang w:val="zh-CN"/>
      </w:rPr>
      <w:t>2</w:t>
    </w:r>
    <w:r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4B2DA8" w14:textId="77777777" w:rsidR="00891A3C" w:rsidRDefault="00891A3C"/>
  <w:p w14:paraId="5823571A" w14:textId="71F04E81" w:rsidR="00891A3C" w:rsidRDefault="00891A3C">
    <w:pPr>
      <w:pStyle w:val="afe"/>
    </w:pPr>
    <w:r>
      <w:rPr>
        <w:lang w:val="zh-CN"/>
      </w:rPr>
      <w:t>页</w:t>
    </w:r>
    <w:r>
      <w:rPr>
        <w:lang w:val="zh-CN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3A4763" w:rsidRPr="003A4763">
      <w:rPr>
        <w:noProof/>
        <w:sz w:val="24"/>
        <w:szCs w:val="24"/>
        <w:lang w:val="zh-CN"/>
      </w:rPr>
      <w:t>3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B88086" w14:textId="77777777" w:rsidR="006E3AC9" w:rsidRDefault="006E3AC9">
      <w:pPr>
        <w:spacing w:after="0" w:line="240" w:lineRule="auto"/>
      </w:pPr>
      <w:r>
        <w:separator/>
      </w:r>
    </w:p>
  </w:footnote>
  <w:footnote w:type="continuationSeparator" w:id="0">
    <w:p w14:paraId="3945ADEB" w14:textId="77777777" w:rsidR="006E3AC9" w:rsidRDefault="006E3A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A63D79" w14:textId="77777777" w:rsidR="00891A3C" w:rsidRDefault="006E3AC9">
    <w:pPr>
      <w:pStyle w:val="aff"/>
    </w:pPr>
    <w:sdt>
      <w:sdtPr>
        <w:rPr>
          <w:rFonts w:hint="eastAsia"/>
        </w:rPr>
        <w:alias w:val="标题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91A3C">
          <w:rPr>
            <w:rFonts w:hint="eastAsia"/>
          </w:rPr>
          <w:t>咕泡学院出品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8EA233" w14:textId="77777777" w:rsidR="00891A3C" w:rsidRDefault="006E3AC9">
    <w:pPr>
      <w:pStyle w:val="aff0"/>
    </w:pPr>
    <w:sdt>
      <w:sdtPr>
        <w:alias w:val="标题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91A3C">
          <w:rPr>
            <w:rFonts w:hint="eastAsia"/>
          </w:rPr>
          <w:t>咕泡学院出品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8pt;height:108pt;visibility:visible;mso-wrap-style:square" o:bullet="t">
        <v:imagedata r:id="rId1" o:title="ic_launcher_gupao"/>
      </v:shape>
    </w:pict>
  </w:numPicBullet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eastAsia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</w:rPr>
    </w:lvl>
  </w:abstractNum>
  <w:abstractNum w:abstractNumId="5" w15:restartNumberingAfterBreak="0">
    <w:nsid w:val="25FE31F3"/>
    <w:multiLevelType w:val="hybridMultilevel"/>
    <w:tmpl w:val="346C6230"/>
    <w:lvl w:ilvl="0" w:tplc="54C81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B17A9B"/>
    <w:multiLevelType w:val="multilevel"/>
    <w:tmpl w:val="0409001D"/>
    <w:styleLink w:val="a"/>
    <w:lvl w:ilvl="0">
      <w:start w:val="1"/>
      <w:numFmt w:val="bullet"/>
      <w:lvlText w:val=""/>
      <w:lvlJc w:val="left"/>
      <w:pPr>
        <w:ind w:left="360" w:hanging="360"/>
      </w:pPr>
      <w:rPr>
        <w:rFonts w:ascii="Wingdings 2" w:eastAsia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C880799"/>
    <w:multiLevelType w:val="hybridMultilevel"/>
    <w:tmpl w:val="B7F49C8A"/>
    <w:lvl w:ilvl="0" w:tplc="557000B0">
      <w:start w:val="1"/>
      <w:numFmt w:val="bullet"/>
      <w:pStyle w:val="a0"/>
      <w:lvlText w:val=""/>
      <w:lvlJc w:val="left"/>
      <w:pPr>
        <w:ind w:left="360" w:hanging="360"/>
      </w:pPr>
      <w:rPr>
        <w:rFonts w:ascii="Wingdings 2" w:eastAsia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2F384083"/>
    <w:multiLevelType w:val="hybridMultilevel"/>
    <w:tmpl w:val="78D27848"/>
    <w:lvl w:ilvl="0" w:tplc="F97CBF9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CA05AE"/>
    <w:multiLevelType w:val="hybridMultilevel"/>
    <w:tmpl w:val="BF128E70"/>
    <w:lvl w:ilvl="0" w:tplc="C02040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C034F94"/>
    <w:multiLevelType w:val="hybridMultilevel"/>
    <w:tmpl w:val="8FA2C25A"/>
    <w:lvl w:ilvl="0" w:tplc="EF6A696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1D8774D"/>
    <w:multiLevelType w:val="hybridMultilevel"/>
    <w:tmpl w:val="1C0EAACC"/>
    <w:lvl w:ilvl="0" w:tplc="AFFCD17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7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6"/>
  </w:num>
  <w:num w:numId="18">
    <w:abstractNumId w:val="7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6"/>
  </w:num>
  <w:num w:numId="24">
    <w:abstractNumId w:val="11"/>
  </w:num>
  <w:num w:numId="25">
    <w:abstractNumId w:val="8"/>
  </w:num>
  <w:num w:numId="26">
    <w:abstractNumId w:val="5"/>
  </w:num>
  <w:num w:numId="27">
    <w:abstractNumId w:val="10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bordersDoNotSurroundHeader/>
  <w:bordersDoNotSurroundFooter/>
  <w:attachedTemplate r:id="rId1"/>
  <w:defaultTabStop w:val="720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3D6"/>
    <w:rsid w:val="0000457F"/>
    <w:rsid w:val="00044241"/>
    <w:rsid w:val="000525C7"/>
    <w:rsid w:val="00053C2A"/>
    <w:rsid w:val="00054091"/>
    <w:rsid w:val="00070113"/>
    <w:rsid w:val="00076FFB"/>
    <w:rsid w:val="000770A9"/>
    <w:rsid w:val="000814DF"/>
    <w:rsid w:val="000830F4"/>
    <w:rsid w:val="000925AA"/>
    <w:rsid w:val="000A15EE"/>
    <w:rsid w:val="000A32E0"/>
    <w:rsid w:val="000A79C2"/>
    <w:rsid w:val="000B2564"/>
    <w:rsid w:val="000B381D"/>
    <w:rsid w:val="000C0B05"/>
    <w:rsid w:val="000D2620"/>
    <w:rsid w:val="000D4E3B"/>
    <w:rsid w:val="000D60A2"/>
    <w:rsid w:val="000D6318"/>
    <w:rsid w:val="000E00D4"/>
    <w:rsid w:val="000E272F"/>
    <w:rsid w:val="000E5ACD"/>
    <w:rsid w:val="000F387B"/>
    <w:rsid w:val="000F4225"/>
    <w:rsid w:val="000F59CB"/>
    <w:rsid w:val="000F67C4"/>
    <w:rsid w:val="000F73AF"/>
    <w:rsid w:val="001019F5"/>
    <w:rsid w:val="00110AAB"/>
    <w:rsid w:val="0012461C"/>
    <w:rsid w:val="00124A1F"/>
    <w:rsid w:val="00126FD5"/>
    <w:rsid w:val="00127649"/>
    <w:rsid w:val="001312FC"/>
    <w:rsid w:val="00132254"/>
    <w:rsid w:val="001357B7"/>
    <w:rsid w:val="00145B48"/>
    <w:rsid w:val="0014625D"/>
    <w:rsid w:val="00153C7A"/>
    <w:rsid w:val="00155FEE"/>
    <w:rsid w:val="00162AED"/>
    <w:rsid w:val="00163570"/>
    <w:rsid w:val="00165F78"/>
    <w:rsid w:val="00167F05"/>
    <w:rsid w:val="00170431"/>
    <w:rsid w:val="0017779F"/>
    <w:rsid w:val="00177C65"/>
    <w:rsid w:val="00184FC7"/>
    <w:rsid w:val="001851B9"/>
    <w:rsid w:val="001922CE"/>
    <w:rsid w:val="00196981"/>
    <w:rsid w:val="001975B9"/>
    <w:rsid w:val="001A1D7E"/>
    <w:rsid w:val="001A1E27"/>
    <w:rsid w:val="001A641E"/>
    <w:rsid w:val="001B3663"/>
    <w:rsid w:val="001B6497"/>
    <w:rsid w:val="001C5769"/>
    <w:rsid w:val="001C5CE5"/>
    <w:rsid w:val="001C769E"/>
    <w:rsid w:val="001D1782"/>
    <w:rsid w:val="001D3629"/>
    <w:rsid w:val="001F76C7"/>
    <w:rsid w:val="00200436"/>
    <w:rsid w:val="00212135"/>
    <w:rsid w:val="00215E9D"/>
    <w:rsid w:val="00220C29"/>
    <w:rsid w:val="002252EB"/>
    <w:rsid w:val="00225951"/>
    <w:rsid w:val="002274AE"/>
    <w:rsid w:val="00231C1A"/>
    <w:rsid w:val="00235A6E"/>
    <w:rsid w:val="0023666E"/>
    <w:rsid w:val="00243B0B"/>
    <w:rsid w:val="0024468B"/>
    <w:rsid w:val="00244879"/>
    <w:rsid w:val="00246A7F"/>
    <w:rsid w:val="0025188A"/>
    <w:rsid w:val="00257253"/>
    <w:rsid w:val="002660B3"/>
    <w:rsid w:val="00271166"/>
    <w:rsid w:val="00273555"/>
    <w:rsid w:val="002749E8"/>
    <w:rsid w:val="00280800"/>
    <w:rsid w:val="002815F7"/>
    <w:rsid w:val="00284063"/>
    <w:rsid w:val="00284BA5"/>
    <w:rsid w:val="00286289"/>
    <w:rsid w:val="00296342"/>
    <w:rsid w:val="00296DB3"/>
    <w:rsid w:val="002A20A4"/>
    <w:rsid w:val="002B053F"/>
    <w:rsid w:val="002B0FE4"/>
    <w:rsid w:val="002B503F"/>
    <w:rsid w:val="002C3C34"/>
    <w:rsid w:val="002D17AC"/>
    <w:rsid w:val="002D36BB"/>
    <w:rsid w:val="002D54EE"/>
    <w:rsid w:val="002D68B7"/>
    <w:rsid w:val="002E18FF"/>
    <w:rsid w:val="002F4E01"/>
    <w:rsid w:val="002F6993"/>
    <w:rsid w:val="00307202"/>
    <w:rsid w:val="0031041F"/>
    <w:rsid w:val="003252E6"/>
    <w:rsid w:val="0033183D"/>
    <w:rsid w:val="003369DE"/>
    <w:rsid w:val="00337779"/>
    <w:rsid w:val="00343D6E"/>
    <w:rsid w:val="00354045"/>
    <w:rsid w:val="0035668F"/>
    <w:rsid w:val="00356E1C"/>
    <w:rsid w:val="00361486"/>
    <w:rsid w:val="00364675"/>
    <w:rsid w:val="00372E08"/>
    <w:rsid w:val="00394B27"/>
    <w:rsid w:val="00395241"/>
    <w:rsid w:val="003A1624"/>
    <w:rsid w:val="003A4763"/>
    <w:rsid w:val="003A4E70"/>
    <w:rsid w:val="003B2375"/>
    <w:rsid w:val="003C0FD4"/>
    <w:rsid w:val="003C2072"/>
    <w:rsid w:val="003C5732"/>
    <w:rsid w:val="003D5586"/>
    <w:rsid w:val="003E2A2E"/>
    <w:rsid w:val="003E4106"/>
    <w:rsid w:val="003F34E0"/>
    <w:rsid w:val="003F35A8"/>
    <w:rsid w:val="00405311"/>
    <w:rsid w:val="00407859"/>
    <w:rsid w:val="00414333"/>
    <w:rsid w:val="00415060"/>
    <w:rsid w:val="00416A69"/>
    <w:rsid w:val="00421EB8"/>
    <w:rsid w:val="00422CC7"/>
    <w:rsid w:val="004313D6"/>
    <w:rsid w:val="00432E5E"/>
    <w:rsid w:val="00434963"/>
    <w:rsid w:val="0044522F"/>
    <w:rsid w:val="004555E6"/>
    <w:rsid w:val="00455759"/>
    <w:rsid w:val="00461D2D"/>
    <w:rsid w:val="004719C9"/>
    <w:rsid w:val="00480869"/>
    <w:rsid w:val="004834C6"/>
    <w:rsid w:val="0048535F"/>
    <w:rsid w:val="004924DF"/>
    <w:rsid w:val="00493166"/>
    <w:rsid w:val="004A50E3"/>
    <w:rsid w:val="004A6256"/>
    <w:rsid w:val="004B4D1C"/>
    <w:rsid w:val="004B5415"/>
    <w:rsid w:val="004B656D"/>
    <w:rsid w:val="004B6B6B"/>
    <w:rsid w:val="004C2542"/>
    <w:rsid w:val="004C690F"/>
    <w:rsid w:val="004C6CF4"/>
    <w:rsid w:val="004D715A"/>
    <w:rsid w:val="004E0F94"/>
    <w:rsid w:val="00503D98"/>
    <w:rsid w:val="00514F68"/>
    <w:rsid w:val="00515D26"/>
    <w:rsid w:val="00520AE2"/>
    <w:rsid w:val="0052333C"/>
    <w:rsid w:val="00527881"/>
    <w:rsid w:val="00530CE4"/>
    <w:rsid w:val="00543040"/>
    <w:rsid w:val="0055102A"/>
    <w:rsid w:val="005539F0"/>
    <w:rsid w:val="005578C2"/>
    <w:rsid w:val="00562177"/>
    <w:rsid w:val="00572179"/>
    <w:rsid w:val="00581821"/>
    <w:rsid w:val="00581D46"/>
    <w:rsid w:val="00585EA2"/>
    <w:rsid w:val="00586FE7"/>
    <w:rsid w:val="005918E9"/>
    <w:rsid w:val="00591D2F"/>
    <w:rsid w:val="005924A9"/>
    <w:rsid w:val="00594066"/>
    <w:rsid w:val="005951EE"/>
    <w:rsid w:val="005A295E"/>
    <w:rsid w:val="005C011E"/>
    <w:rsid w:val="005C4E61"/>
    <w:rsid w:val="005D071C"/>
    <w:rsid w:val="005D0F9C"/>
    <w:rsid w:val="005D3CA9"/>
    <w:rsid w:val="005D652C"/>
    <w:rsid w:val="005D6E17"/>
    <w:rsid w:val="005E23D4"/>
    <w:rsid w:val="005E3E61"/>
    <w:rsid w:val="005F56B1"/>
    <w:rsid w:val="005F68C8"/>
    <w:rsid w:val="00607BF1"/>
    <w:rsid w:val="00612426"/>
    <w:rsid w:val="00612836"/>
    <w:rsid w:val="00612DD4"/>
    <w:rsid w:val="0061748B"/>
    <w:rsid w:val="00617CF8"/>
    <w:rsid w:val="006200D0"/>
    <w:rsid w:val="0062198C"/>
    <w:rsid w:val="00625B1F"/>
    <w:rsid w:val="00626029"/>
    <w:rsid w:val="0063209D"/>
    <w:rsid w:val="0063453D"/>
    <w:rsid w:val="0064328C"/>
    <w:rsid w:val="006504EF"/>
    <w:rsid w:val="00650FC3"/>
    <w:rsid w:val="00656F16"/>
    <w:rsid w:val="006579DA"/>
    <w:rsid w:val="0066426E"/>
    <w:rsid w:val="006673E1"/>
    <w:rsid w:val="006735CA"/>
    <w:rsid w:val="0067516C"/>
    <w:rsid w:val="00677BC1"/>
    <w:rsid w:val="0069699F"/>
    <w:rsid w:val="006969F8"/>
    <w:rsid w:val="006A22DD"/>
    <w:rsid w:val="006A530C"/>
    <w:rsid w:val="006B54DF"/>
    <w:rsid w:val="006B5753"/>
    <w:rsid w:val="006B5979"/>
    <w:rsid w:val="006C348E"/>
    <w:rsid w:val="006C448B"/>
    <w:rsid w:val="006C609C"/>
    <w:rsid w:val="006C6DE8"/>
    <w:rsid w:val="006D3D68"/>
    <w:rsid w:val="006D4920"/>
    <w:rsid w:val="006E16BC"/>
    <w:rsid w:val="006E3AC9"/>
    <w:rsid w:val="006E5AE8"/>
    <w:rsid w:val="006F63DC"/>
    <w:rsid w:val="007031B2"/>
    <w:rsid w:val="0071372B"/>
    <w:rsid w:val="0072234D"/>
    <w:rsid w:val="0072301D"/>
    <w:rsid w:val="00731ECC"/>
    <w:rsid w:val="007322AC"/>
    <w:rsid w:val="007339C6"/>
    <w:rsid w:val="00740536"/>
    <w:rsid w:val="00740BA8"/>
    <w:rsid w:val="007425D1"/>
    <w:rsid w:val="007436F5"/>
    <w:rsid w:val="0076030B"/>
    <w:rsid w:val="00780732"/>
    <w:rsid w:val="00782B5B"/>
    <w:rsid w:val="007851EE"/>
    <w:rsid w:val="007952AF"/>
    <w:rsid w:val="007B1149"/>
    <w:rsid w:val="007C182B"/>
    <w:rsid w:val="007C27C2"/>
    <w:rsid w:val="007C6C7D"/>
    <w:rsid w:val="007D5B15"/>
    <w:rsid w:val="007E04E9"/>
    <w:rsid w:val="007E05DB"/>
    <w:rsid w:val="007E0BB0"/>
    <w:rsid w:val="007E1ACA"/>
    <w:rsid w:val="007E3EC8"/>
    <w:rsid w:val="007F34E4"/>
    <w:rsid w:val="007F5015"/>
    <w:rsid w:val="008070AE"/>
    <w:rsid w:val="00810EBF"/>
    <w:rsid w:val="0081362E"/>
    <w:rsid w:val="008169B2"/>
    <w:rsid w:val="00823414"/>
    <w:rsid w:val="008300AE"/>
    <w:rsid w:val="008403E0"/>
    <w:rsid w:val="00842281"/>
    <w:rsid w:val="008447EE"/>
    <w:rsid w:val="00844AD9"/>
    <w:rsid w:val="00853389"/>
    <w:rsid w:val="008559A0"/>
    <w:rsid w:val="00860437"/>
    <w:rsid w:val="00866CEE"/>
    <w:rsid w:val="0087273E"/>
    <w:rsid w:val="008731B1"/>
    <w:rsid w:val="008743CC"/>
    <w:rsid w:val="00882FA5"/>
    <w:rsid w:val="008905DF"/>
    <w:rsid w:val="00891A3C"/>
    <w:rsid w:val="00895FE6"/>
    <w:rsid w:val="008A5613"/>
    <w:rsid w:val="008B0489"/>
    <w:rsid w:val="008B5A10"/>
    <w:rsid w:val="008B6F86"/>
    <w:rsid w:val="008C434F"/>
    <w:rsid w:val="008C4458"/>
    <w:rsid w:val="008C5723"/>
    <w:rsid w:val="008C6DDA"/>
    <w:rsid w:val="008E0FF2"/>
    <w:rsid w:val="008E186E"/>
    <w:rsid w:val="008E1E32"/>
    <w:rsid w:val="008E7B5B"/>
    <w:rsid w:val="008F5E06"/>
    <w:rsid w:val="009031A9"/>
    <w:rsid w:val="009117DF"/>
    <w:rsid w:val="00916305"/>
    <w:rsid w:val="00920F7D"/>
    <w:rsid w:val="009223C7"/>
    <w:rsid w:val="00925A27"/>
    <w:rsid w:val="00932486"/>
    <w:rsid w:val="00934601"/>
    <w:rsid w:val="00936004"/>
    <w:rsid w:val="0093737A"/>
    <w:rsid w:val="009378F5"/>
    <w:rsid w:val="00937BB5"/>
    <w:rsid w:val="00942B94"/>
    <w:rsid w:val="00954E94"/>
    <w:rsid w:val="00964BC5"/>
    <w:rsid w:val="00967949"/>
    <w:rsid w:val="00970C71"/>
    <w:rsid w:val="00983DC9"/>
    <w:rsid w:val="00991F73"/>
    <w:rsid w:val="00994DFC"/>
    <w:rsid w:val="009A13EC"/>
    <w:rsid w:val="009A1E69"/>
    <w:rsid w:val="009A249C"/>
    <w:rsid w:val="009A5626"/>
    <w:rsid w:val="009A5A2F"/>
    <w:rsid w:val="009A6328"/>
    <w:rsid w:val="009A75E6"/>
    <w:rsid w:val="009B1B6B"/>
    <w:rsid w:val="009B3EDB"/>
    <w:rsid w:val="009B4D96"/>
    <w:rsid w:val="009B6AE4"/>
    <w:rsid w:val="009E5A87"/>
    <w:rsid w:val="009F2022"/>
    <w:rsid w:val="009F6FC7"/>
    <w:rsid w:val="00A12E72"/>
    <w:rsid w:val="00A159B0"/>
    <w:rsid w:val="00A2064D"/>
    <w:rsid w:val="00A20B39"/>
    <w:rsid w:val="00A24E81"/>
    <w:rsid w:val="00A30395"/>
    <w:rsid w:val="00A35738"/>
    <w:rsid w:val="00A36A56"/>
    <w:rsid w:val="00A37921"/>
    <w:rsid w:val="00A37CB9"/>
    <w:rsid w:val="00A416CC"/>
    <w:rsid w:val="00A43A81"/>
    <w:rsid w:val="00A6623D"/>
    <w:rsid w:val="00A67CC3"/>
    <w:rsid w:val="00A72B73"/>
    <w:rsid w:val="00A72C1B"/>
    <w:rsid w:val="00A752F6"/>
    <w:rsid w:val="00A91B9D"/>
    <w:rsid w:val="00A961F2"/>
    <w:rsid w:val="00AA227A"/>
    <w:rsid w:val="00AB6B0B"/>
    <w:rsid w:val="00AC6EA2"/>
    <w:rsid w:val="00AD3ADA"/>
    <w:rsid w:val="00AD5530"/>
    <w:rsid w:val="00AD7E78"/>
    <w:rsid w:val="00AF3B0C"/>
    <w:rsid w:val="00B01569"/>
    <w:rsid w:val="00B1317F"/>
    <w:rsid w:val="00B34A8C"/>
    <w:rsid w:val="00B502CE"/>
    <w:rsid w:val="00B62ABF"/>
    <w:rsid w:val="00B630D4"/>
    <w:rsid w:val="00B64B45"/>
    <w:rsid w:val="00B7572B"/>
    <w:rsid w:val="00B921C8"/>
    <w:rsid w:val="00B929F5"/>
    <w:rsid w:val="00BA573E"/>
    <w:rsid w:val="00BA5A16"/>
    <w:rsid w:val="00BA6910"/>
    <w:rsid w:val="00BB2B70"/>
    <w:rsid w:val="00BB3496"/>
    <w:rsid w:val="00BC4FBD"/>
    <w:rsid w:val="00BD1EA1"/>
    <w:rsid w:val="00BE67C5"/>
    <w:rsid w:val="00BE77C2"/>
    <w:rsid w:val="00BF09D4"/>
    <w:rsid w:val="00BF0DC6"/>
    <w:rsid w:val="00BF212A"/>
    <w:rsid w:val="00C000E4"/>
    <w:rsid w:val="00C00225"/>
    <w:rsid w:val="00C00A1F"/>
    <w:rsid w:val="00C04A92"/>
    <w:rsid w:val="00C056AC"/>
    <w:rsid w:val="00C14D47"/>
    <w:rsid w:val="00C16F60"/>
    <w:rsid w:val="00C21213"/>
    <w:rsid w:val="00C21478"/>
    <w:rsid w:val="00C2683F"/>
    <w:rsid w:val="00C32014"/>
    <w:rsid w:val="00C35AEA"/>
    <w:rsid w:val="00C374FB"/>
    <w:rsid w:val="00C37C64"/>
    <w:rsid w:val="00C41486"/>
    <w:rsid w:val="00C4684E"/>
    <w:rsid w:val="00C53F1F"/>
    <w:rsid w:val="00C6357B"/>
    <w:rsid w:val="00C7241A"/>
    <w:rsid w:val="00C8105A"/>
    <w:rsid w:val="00C85DCD"/>
    <w:rsid w:val="00C95DFA"/>
    <w:rsid w:val="00CB1612"/>
    <w:rsid w:val="00CB50C6"/>
    <w:rsid w:val="00CC3D18"/>
    <w:rsid w:val="00CD118E"/>
    <w:rsid w:val="00CD37A3"/>
    <w:rsid w:val="00CD3E16"/>
    <w:rsid w:val="00CE6526"/>
    <w:rsid w:val="00CE6698"/>
    <w:rsid w:val="00CF0A35"/>
    <w:rsid w:val="00CF3022"/>
    <w:rsid w:val="00CF384F"/>
    <w:rsid w:val="00D01988"/>
    <w:rsid w:val="00D03FC6"/>
    <w:rsid w:val="00D066AD"/>
    <w:rsid w:val="00D143F3"/>
    <w:rsid w:val="00D14793"/>
    <w:rsid w:val="00D2053F"/>
    <w:rsid w:val="00D24796"/>
    <w:rsid w:val="00D331FE"/>
    <w:rsid w:val="00D33347"/>
    <w:rsid w:val="00D4407C"/>
    <w:rsid w:val="00D448F6"/>
    <w:rsid w:val="00D47276"/>
    <w:rsid w:val="00D50018"/>
    <w:rsid w:val="00D50A3C"/>
    <w:rsid w:val="00D50FDC"/>
    <w:rsid w:val="00D5485E"/>
    <w:rsid w:val="00D549CB"/>
    <w:rsid w:val="00D56CC6"/>
    <w:rsid w:val="00D57699"/>
    <w:rsid w:val="00D6285B"/>
    <w:rsid w:val="00D6734A"/>
    <w:rsid w:val="00D67A39"/>
    <w:rsid w:val="00D711B8"/>
    <w:rsid w:val="00D71368"/>
    <w:rsid w:val="00D770D4"/>
    <w:rsid w:val="00D806C9"/>
    <w:rsid w:val="00D811A0"/>
    <w:rsid w:val="00DA42BB"/>
    <w:rsid w:val="00DA5C60"/>
    <w:rsid w:val="00DB3AF4"/>
    <w:rsid w:val="00DC225C"/>
    <w:rsid w:val="00DC4AAF"/>
    <w:rsid w:val="00DD0152"/>
    <w:rsid w:val="00DD02FC"/>
    <w:rsid w:val="00DD22E7"/>
    <w:rsid w:val="00DD2BCD"/>
    <w:rsid w:val="00DE3051"/>
    <w:rsid w:val="00DE35D2"/>
    <w:rsid w:val="00DE76D7"/>
    <w:rsid w:val="00DE7B8C"/>
    <w:rsid w:val="00E00A5A"/>
    <w:rsid w:val="00E01911"/>
    <w:rsid w:val="00E01C5D"/>
    <w:rsid w:val="00E02723"/>
    <w:rsid w:val="00E0515B"/>
    <w:rsid w:val="00E20584"/>
    <w:rsid w:val="00E25080"/>
    <w:rsid w:val="00E25216"/>
    <w:rsid w:val="00E30450"/>
    <w:rsid w:val="00E35A9D"/>
    <w:rsid w:val="00E417C1"/>
    <w:rsid w:val="00E4479D"/>
    <w:rsid w:val="00E45AA8"/>
    <w:rsid w:val="00E50881"/>
    <w:rsid w:val="00E54E56"/>
    <w:rsid w:val="00E57BFD"/>
    <w:rsid w:val="00E61416"/>
    <w:rsid w:val="00E729A4"/>
    <w:rsid w:val="00E73384"/>
    <w:rsid w:val="00E9077E"/>
    <w:rsid w:val="00E91FDA"/>
    <w:rsid w:val="00E975B0"/>
    <w:rsid w:val="00E97633"/>
    <w:rsid w:val="00E9770F"/>
    <w:rsid w:val="00EA0F69"/>
    <w:rsid w:val="00EA5C3E"/>
    <w:rsid w:val="00EA5E6D"/>
    <w:rsid w:val="00EA6E6E"/>
    <w:rsid w:val="00EB7A53"/>
    <w:rsid w:val="00EC5BDE"/>
    <w:rsid w:val="00ED22A9"/>
    <w:rsid w:val="00ED23F0"/>
    <w:rsid w:val="00EE4103"/>
    <w:rsid w:val="00EE5C20"/>
    <w:rsid w:val="00EF4673"/>
    <w:rsid w:val="00EF6FC8"/>
    <w:rsid w:val="00EF77DE"/>
    <w:rsid w:val="00F0317C"/>
    <w:rsid w:val="00F14E45"/>
    <w:rsid w:val="00F157AF"/>
    <w:rsid w:val="00F15B51"/>
    <w:rsid w:val="00F23A65"/>
    <w:rsid w:val="00F26CFA"/>
    <w:rsid w:val="00F3118A"/>
    <w:rsid w:val="00F33A49"/>
    <w:rsid w:val="00F34AFC"/>
    <w:rsid w:val="00F40EB4"/>
    <w:rsid w:val="00F47222"/>
    <w:rsid w:val="00F51BBA"/>
    <w:rsid w:val="00F564C9"/>
    <w:rsid w:val="00F61F4C"/>
    <w:rsid w:val="00F64C80"/>
    <w:rsid w:val="00F65310"/>
    <w:rsid w:val="00F716AE"/>
    <w:rsid w:val="00F736DA"/>
    <w:rsid w:val="00F82F5E"/>
    <w:rsid w:val="00F8472B"/>
    <w:rsid w:val="00F8545B"/>
    <w:rsid w:val="00F90DE5"/>
    <w:rsid w:val="00F95579"/>
    <w:rsid w:val="00FA3816"/>
    <w:rsid w:val="00FB14A7"/>
    <w:rsid w:val="00FC39B5"/>
    <w:rsid w:val="00FC49EE"/>
    <w:rsid w:val="00FC5530"/>
    <w:rsid w:val="00FD1376"/>
    <w:rsid w:val="00FD2AE6"/>
    <w:rsid w:val="00FD3442"/>
    <w:rsid w:val="00FD42B1"/>
    <w:rsid w:val="00FD6446"/>
    <w:rsid w:val="00FF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A5DE96"/>
  <w15:docId w15:val="{A1BE404E-8A6B-4B48-AD1D-6AC0E9469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kern w:val="24"/>
        <w:sz w:val="23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180" w:line="264" w:lineRule="auto"/>
    </w:pPr>
  </w:style>
  <w:style w:type="paragraph" w:styleId="1">
    <w:name w:val="heading 1"/>
    <w:basedOn w:val="a1"/>
    <w:next w:val="a1"/>
    <w:link w:val="1Char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ajorEastAsia" w:hAnsiTheme="majorHAnsi"/>
      <w:caps/>
      <w:color w:val="775F55" w:themeColor="text2"/>
      <w:sz w:val="32"/>
      <w:szCs w:val="32"/>
    </w:rPr>
  </w:style>
  <w:style w:type="paragraph" w:styleId="20">
    <w:name w:val="heading 2"/>
    <w:basedOn w:val="a1"/>
    <w:next w:val="a1"/>
    <w:link w:val="2Char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30">
    <w:name w:val="heading 3"/>
    <w:basedOn w:val="a1"/>
    <w:next w:val="a1"/>
    <w:link w:val="3Char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40">
    <w:name w:val="heading 4"/>
    <w:basedOn w:val="a1"/>
    <w:next w:val="a1"/>
    <w:link w:val="4Char"/>
    <w:uiPriority w:val="9"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50">
    <w:name w:val="heading 5"/>
    <w:basedOn w:val="a1"/>
    <w:next w:val="a1"/>
    <w:link w:val="5Ch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Pr>
      <w:rFonts w:asciiTheme="majorHAnsi" w:eastAsiaTheme="majorEastAsia" w:hAnsiTheme="majorHAnsi" w:cs="Times New Roman"/>
      <w:caps/>
      <w:color w:val="775F55" w:themeColor="text2"/>
      <w:sz w:val="32"/>
      <w:szCs w:val="32"/>
    </w:rPr>
  </w:style>
  <w:style w:type="character" w:customStyle="1" w:styleId="2Char">
    <w:name w:val="标题 2 Char"/>
    <w:basedOn w:val="a2"/>
    <w:link w:val="20"/>
    <w:uiPriority w:val="9"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3Char">
    <w:name w:val="标题 3 Char"/>
    <w:basedOn w:val="a2"/>
    <w:link w:val="30"/>
    <w:uiPriority w:val="9"/>
    <w:rPr>
      <w:rFonts w:cs="Times New Roman"/>
      <w:b/>
      <w:color w:val="000000" w:themeColor="text1"/>
      <w:spacing w:val="10"/>
      <w:sz w:val="23"/>
      <w:szCs w:val="23"/>
    </w:rPr>
  </w:style>
  <w:style w:type="paragraph" w:styleId="a5">
    <w:name w:val="footer"/>
    <w:basedOn w:val="a1"/>
    <w:link w:val="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">
    <w:name w:val="页脚 Char"/>
    <w:basedOn w:val="a2"/>
    <w:link w:val="a5"/>
    <w:uiPriority w:val="99"/>
    <w:rPr>
      <w:rFonts w:cs="Times New Roman"/>
      <w:sz w:val="23"/>
      <w:szCs w:val="23"/>
    </w:rPr>
  </w:style>
  <w:style w:type="paragraph" w:styleId="a6">
    <w:name w:val="header"/>
    <w:basedOn w:val="a1"/>
    <w:link w:val="Char0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2"/>
    <w:link w:val="a6"/>
    <w:uiPriority w:val="99"/>
    <w:rPr>
      <w:rFonts w:cs="Times New Roman"/>
      <w:sz w:val="23"/>
      <w:szCs w:val="23"/>
    </w:rPr>
  </w:style>
  <w:style w:type="paragraph" w:styleId="a7">
    <w:name w:val="Intense Quote"/>
    <w:basedOn w:val="a1"/>
    <w:link w:val="Char1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har1">
    <w:name w:val="明显引用 Char"/>
    <w:basedOn w:val="a2"/>
    <w:link w:val="a7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paragraph" w:styleId="a8">
    <w:name w:val="Subtitle"/>
    <w:basedOn w:val="a1"/>
    <w:link w:val="Char2"/>
    <w:uiPriority w:val="11"/>
    <w:qFormat/>
    <w:pPr>
      <w:spacing w:after="720" w:line="240" w:lineRule="auto"/>
    </w:pPr>
    <w:rPr>
      <w:rFonts w:asciiTheme="majorHAnsi" w:eastAsiaTheme="majorEastAsia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Char2">
    <w:name w:val="副标题 Char"/>
    <w:basedOn w:val="a2"/>
    <w:link w:val="a8"/>
    <w:uiPriority w:val="11"/>
    <w:rPr>
      <w:rFonts w:asciiTheme="majorHAnsi" w:eastAsiaTheme="majorEastAsia" w:hAnsiTheme="majorHAnsi" w:cs="Times New Roman"/>
      <w:b/>
      <w:caps/>
      <w:color w:val="DD8047" w:themeColor="accent2"/>
      <w:spacing w:val="50"/>
      <w:sz w:val="24"/>
    </w:rPr>
  </w:style>
  <w:style w:type="paragraph" w:styleId="a9">
    <w:name w:val="Title"/>
    <w:basedOn w:val="a1"/>
    <w:link w:val="Char3"/>
    <w:uiPriority w:val="10"/>
    <w:qFormat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Char3">
    <w:name w:val="标题 Char"/>
    <w:basedOn w:val="a2"/>
    <w:link w:val="a9"/>
    <w:uiPriority w:val="10"/>
    <w:rPr>
      <w:rFonts w:cs="Times New Roman"/>
      <w:color w:val="775F55" w:themeColor="text2"/>
      <w:sz w:val="72"/>
      <w:szCs w:val="72"/>
    </w:rPr>
  </w:style>
  <w:style w:type="paragraph" w:styleId="aa">
    <w:name w:val="Balloon Text"/>
    <w:basedOn w:val="a1"/>
    <w:link w:val="Char4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4">
    <w:name w:val="批注框文本 Char"/>
    <w:basedOn w:val="a2"/>
    <w:link w:val="aa"/>
    <w:uiPriority w:val="99"/>
    <w:semiHidden/>
    <w:rPr>
      <w:rFonts w:ascii="Tahoma" w:eastAsia="Tahoma" w:hAnsi="Tahoma" w:cs="Tahoma"/>
      <w:sz w:val="16"/>
      <w:szCs w:val="16"/>
    </w:rPr>
  </w:style>
  <w:style w:type="character" w:styleId="ab">
    <w:name w:val="Book Title"/>
    <w:basedOn w:val="a2"/>
    <w:uiPriority w:val="33"/>
    <w:qFormat/>
    <w:rPr>
      <w:rFonts w:asciiTheme="minorHAnsi" w:eastAsiaTheme="minorEastAsia" w:hAnsiTheme="minorHAnsi" w:cs="Times New Roman"/>
      <w:i/>
      <w:color w:val="775F55" w:themeColor="text2"/>
      <w:sz w:val="23"/>
      <w:szCs w:val="23"/>
    </w:rPr>
  </w:style>
  <w:style w:type="paragraph" w:styleId="ac">
    <w:name w:val="caption"/>
    <w:basedOn w:val="a1"/>
    <w:next w:val="a1"/>
    <w:uiPriority w:val="35"/>
    <w:unhideWhenUsed/>
    <w:rPr>
      <w:b/>
      <w:bCs/>
      <w:caps/>
      <w:sz w:val="16"/>
      <w:szCs w:val="16"/>
    </w:rPr>
  </w:style>
  <w:style w:type="character" w:styleId="ad">
    <w:name w:val="Emphasis"/>
    <w:uiPriority w:val="20"/>
    <w:qFormat/>
    <w:rPr>
      <w:rFonts w:asciiTheme="minorHAnsi" w:eastAsiaTheme="minorEastAsia" w:hAnsiTheme="minorHAnsi"/>
      <w:b/>
      <w:i/>
      <w:color w:val="775F55" w:themeColor="text2"/>
      <w:spacing w:val="10"/>
      <w:sz w:val="23"/>
    </w:rPr>
  </w:style>
  <w:style w:type="character" w:customStyle="1" w:styleId="4Char">
    <w:name w:val="标题 4 Char"/>
    <w:basedOn w:val="a2"/>
    <w:link w:val="40"/>
    <w:uiPriority w:val="9"/>
    <w:rPr>
      <w:rFonts w:cs="Times New Roman"/>
      <w:caps/>
      <w:spacing w:val="14"/>
    </w:rPr>
  </w:style>
  <w:style w:type="character" w:customStyle="1" w:styleId="5Char">
    <w:name w:val="标题 5 Char"/>
    <w:basedOn w:val="a2"/>
    <w:link w:val="50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6Char">
    <w:name w:val="标题 6 Char"/>
    <w:basedOn w:val="a2"/>
    <w:link w:val="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7Char">
    <w:name w:val="标题 7 Char"/>
    <w:basedOn w:val="a2"/>
    <w:link w:val="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8Char">
    <w:name w:val="标题 8 Char"/>
    <w:basedOn w:val="a2"/>
    <w:link w:val="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ae">
    <w:name w:val="Hyperlink"/>
    <w:basedOn w:val="a2"/>
    <w:uiPriority w:val="99"/>
    <w:unhideWhenUsed/>
    <w:rPr>
      <w:color w:val="F7B615" w:themeColor="hyperlink"/>
      <w:u w:val="single"/>
    </w:rPr>
  </w:style>
  <w:style w:type="character" w:styleId="af">
    <w:name w:val="Intense Emphasis"/>
    <w:basedOn w:val="a2"/>
    <w:uiPriority w:val="21"/>
    <w:qFormat/>
    <w:rPr>
      <w:rFonts w:asciiTheme="minorHAnsi" w:eastAsiaTheme="minorEastAsia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af0">
    <w:name w:val="Intense Reference"/>
    <w:basedOn w:val="a2"/>
    <w:uiPriority w:val="32"/>
    <w:qFormat/>
    <w:rPr>
      <w:rFonts w:asciiTheme="minorHAnsi" w:eastAsiaTheme="minorEastAsia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af1">
    <w:name w:val="List"/>
    <w:basedOn w:val="a1"/>
    <w:uiPriority w:val="99"/>
    <w:semiHidden/>
    <w:unhideWhenUsed/>
    <w:pPr>
      <w:ind w:left="360" w:hanging="360"/>
    </w:pPr>
  </w:style>
  <w:style w:type="paragraph" w:styleId="21">
    <w:name w:val="List 2"/>
    <w:basedOn w:val="a1"/>
    <w:uiPriority w:val="99"/>
    <w:semiHidden/>
    <w:unhideWhenUsed/>
    <w:pPr>
      <w:ind w:left="720" w:hanging="360"/>
    </w:pPr>
  </w:style>
  <w:style w:type="paragraph" w:styleId="a0">
    <w:name w:val="List Bullet"/>
    <w:basedOn w:val="a1"/>
    <w:uiPriority w:val="36"/>
    <w:unhideWhenUsed/>
    <w:qFormat/>
    <w:pPr>
      <w:numPr>
        <w:numId w:val="18"/>
      </w:numPr>
    </w:pPr>
    <w:rPr>
      <w:sz w:val="24"/>
    </w:rPr>
  </w:style>
  <w:style w:type="paragraph" w:styleId="2">
    <w:name w:val="List Bullet 2"/>
    <w:basedOn w:val="a1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3">
    <w:name w:val="List Bullet 3"/>
    <w:basedOn w:val="a1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4">
    <w:name w:val="List Bullet 4"/>
    <w:basedOn w:val="a1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5">
    <w:name w:val="List Bullet 5"/>
    <w:basedOn w:val="a1"/>
    <w:uiPriority w:val="36"/>
    <w:unhideWhenUsed/>
    <w:qFormat/>
    <w:pPr>
      <w:numPr>
        <w:numId w:val="22"/>
      </w:numPr>
    </w:pPr>
  </w:style>
  <w:style w:type="paragraph" w:styleId="af2">
    <w:name w:val="List Paragraph"/>
    <w:basedOn w:val="a1"/>
    <w:uiPriority w:val="34"/>
    <w:unhideWhenUsed/>
    <w:qFormat/>
    <w:pPr>
      <w:ind w:left="720"/>
      <w:contextualSpacing/>
    </w:pPr>
  </w:style>
  <w:style w:type="numbering" w:customStyle="1" w:styleId="a">
    <w:name w:val="中间列表样式"/>
    <w:uiPriority w:val="99"/>
    <w:pPr>
      <w:numPr>
        <w:numId w:val="11"/>
      </w:numPr>
    </w:pPr>
  </w:style>
  <w:style w:type="paragraph" w:styleId="af3">
    <w:name w:val="No Spacing"/>
    <w:basedOn w:val="a1"/>
    <w:uiPriority w:val="99"/>
    <w:qFormat/>
    <w:pPr>
      <w:spacing w:after="0" w:line="240" w:lineRule="auto"/>
    </w:pPr>
  </w:style>
  <w:style w:type="character" w:styleId="af4">
    <w:name w:val="Placeholder Text"/>
    <w:basedOn w:val="a2"/>
    <w:uiPriority w:val="99"/>
    <w:unhideWhenUsed/>
    <w:rPr>
      <w:color w:val="808080"/>
    </w:rPr>
  </w:style>
  <w:style w:type="paragraph" w:styleId="af5">
    <w:name w:val="Quote"/>
    <w:basedOn w:val="a1"/>
    <w:link w:val="Char5"/>
    <w:uiPriority w:val="29"/>
    <w:qFormat/>
    <w:rPr>
      <w:i/>
      <w:smallCaps/>
      <w:color w:val="775F55" w:themeColor="text2"/>
      <w:spacing w:val="6"/>
    </w:rPr>
  </w:style>
  <w:style w:type="character" w:customStyle="1" w:styleId="Char5">
    <w:name w:val="引用 Char"/>
    <w:basedOn w:val="a2"/>
    <w:link w:val="af5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character" w:styleId="af6">
    <w:name w:val="Strong"/>
    <w:uiPriority w:val="22"/>
    <w:qFormat/>
    <w:rPr>
      <w:rFonts w:asciiTheme="minorHAnsi" w:eastAsiaTheme="minorEastAsia" w:hAnsiTheme="minorHAnsi"/>
      <w:b/>
      <w:color w:val="DD8047" w:themeColor="accent2"/>
    </w:rPr>
  </w:style>
  <w:style w:type="character" w:styleId="af7">
    <w:name w:val="Subtle Emphasis"/>
    <w:basedOn w:val="a2"/>
    <w:uiPriority w:val="19"/>
    <w:qFormat/>
    <w:rPr>
      <w:rFonts w:asciiTheme="minorHAnsi" w:eastAsiaTheme="minorEastAsia" w:hAnsiTheme="minorHAnsi"/>
      <w:i/>
      <w:sz w:val="23"/>
    </w:rPr>
  </w:style>
  <w:style w:type="character" w:styleId="af8">
    <w:name w:val="Subtle Reference"/>
    <w:basedOn w:val="a2"/>
    <w:uiPriority w:val="31"/>
    <w:qFormat/>
    <w:rPr>
      <w:rFonts w:asciiTheme="minorHAnsi" w:eastAsiaTheme="minorEastAsia" w:hAnsiTheme="minorHAnsi"/>
      <w:b/>
      <w:i/>
      <w:color w:val="775F55" w:themeColor="text2"/>
      <w:sz w:val="23"/>
    </w:rPr>
  </w:style>
  <w:style w:type="table" w:styleId="af9">
    <w:name w:val="Table Grid"/>
    <w:basedOn w:val="a3"/>
    <w:uiPriority w:val="1"/>
    <w:pPr>
      <w:spacing w:after="0" w:line="240" w:lineRule="auto"/>
    </w:pPr>
    <w:rPr>
      <w:rFonts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table of authorities"/>
    <w:basedOn w:val="a1"/>
    <w:next w:val="a1"/>
    <w:uiPriority w:val="99"/>
    <w:semiHidden/>
    <w:unhideWhenUsed/>
    <w:pPr>
      <w:ind w:left="220" w:hanging="220"/>
    </w:pPr>
  </w:style>
  <w:style w:type="paragraph" w:styleId="10">
    <w:name w:val="toc 1"/>
    <w:basedOn w:val="a1"/>
    <w:next w:val="a1"/>
    <w:autoRedefine/>
    <w:uiPriority w:val="39"/>
    <w:unhideWhenUsed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22">
    <w:name w:val="toc 2"/>
    <w:basedOn w:val="a1"/>
    <w:next w:val="a1"/>
    <w:autoRedefine/>
    <w:uiPriority w:val="39"/>
    <w:unhideWhenUsed/>
    <w:pPr>
      <w:tabs>
        <w:tab w:val="right" w:leader="dot" w:pos="8630"/>
      </w:tabs>
      <w:spacing w:after="40" w:line="240" w:lineRule="auto"/>
      <w:ind w:left="144"/>
    </w:pPr>
  </w:style>
  <w:style w:type="paragraph" w:styleId="31">
    <w:name w:val="toc 3"/>
    <w:basedOn w:val="a1"/>
    <w:next w:val="a1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41">
    <w:name w:val="toc 4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51">
    <w:name w:val="toc 5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60">
    <w:name w:val="toc 6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70">
    <w:name w:val="toc 7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80">
    <w:name w:val="toc 8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90">
    <w:name w:val="toc 9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afb">
    <w:name w:val="类别"/>
    <w:basedOn w:val="a1"/>
    <w:uiPriority w:val="49"/>
    <w:pPr>
      <w:spacing w:after="0"/>
    </w:pPr>
    <w:rPr>
      <w:b/>
      <w:sz w:val="24"/>
      <w:szCs w:val="24"/>
    </w:rPr>
  </w:style>
  <w:style w:type="paragraph" w:customStyle="1" w:styleId="afc">
    <w:name w:val="公司名称"/>
    <w:basedOn w:val="a1"/>
    <w:uiPriority w:val="49"/>
    <w:pPr>
      <w:spacing w:after="0"/>
    </w:pPr>
    <w:rPr>
      <w:rFonts w:cstheme="minorBidi"/>
      <w:sz w:val="36"/>
      <w:szCs w:val="36"/>
    </w:rPr>
  </w:style>
  <w:style w:type="paragraph" w:customStyle="1" w:styleId="afd">
    <w:name w:val="页脚偶数"/>
    <w:basedOn w:val="a1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afe">
    <w:name w:val="奇数页脚"/>
    <w:basedOn w:val="a1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aff">
    <w:name w:val="偶数页眉"/>
    <w:basedOn w:val="a1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b/>
      <w:color w:val="775F55" w:themeColor="text2"/>
      <w:sz w:val="20"/>
    </w:rPr>
  </w:style>
  <w:style w:type="paragraph" w:customStyle="1" w:styleId="aff0">
    <w:name w:val="奇数页眉"/>
    <w:basedOn w:val="a1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b/>
      <w:color w:val="775F55" w:themeColor="text2"/>
      <w:sz w:val="20"/>
    </w:rPr>
  </w:style>
  <w:style w:type="paragraph" w:customStyle="1" w:styleId="11">
    <w:name w:val="无间隔1"/>
    <w:basedOn w:val="a1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paragraph" w:styleId="TOC">
    <w:name w:val="TOC Heading"/>
    <w:basedOn w:val="1"/>
    <w:next w:val="a1"/>
    <w:uiPriority w:val="39"/>
    <w:unhideWhenUsed/>
    <w:qFormat/>
    <w:rsid w:val="00BE67C5"/>
    <w:pPr>
      <w:keepNext/>
      <w:keepLines/>
      <w:spacing w:before="240" w:after="0" w:line="259" w:lineRule="auto"/>
      <w:outlineLvl w:val="9"/>
    </w:pPr>
    <w:rPr>
      <w:rFonts w:cstheme="majorBidi"/>
      <w:caps w:val="0"/>
      <w:color w:val="548AB7" w:themeColor="accent1" w:themeShade="BF"/>
      <w:kern w:val="0"/>
      <w14:ligatures w14:val="none"/>
    </w:rPr>
  </w:style>
  <w:style w:type="paragraph" w:styleId="HTML">
    <w:name w:val="HTML Preformatted"/>
    <w:basedOn w:val="a1"/>
    <w:link w:val="HTMLChar"/>
    <w:uiPriority w:val="99"/>
    <w:semiHidden/>
    <w:unhideWhenUsed/>
    <w:rsid w:val="00CB50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Char">
    <w:name w:val="HTML 预设格式 Char"/>
    <w:basedOn w:val="a2"/>
    <w:link w:val="HTML"/>
    <w:uiPriority w:val="99"/>
    <w:semiHidden/>
    <w:rsid w:val="00CB50C6"/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ff1">
    <w:name w:val="FollowedHyperlink"/>
    <w:basedOn w:val="a2"/>
    <w:uiPriority w:val="99"/>
    <w:semiHidden/>
    <w:unhideWhenUsed/>
    <w:rsid w:val="00CC3D18"/>
    <w:rPr>
      <w:color w:val="704404" w:themeColor="followedHyperlink"/>
      <w:u w:val="single"/>
    </w:rPr>
  </w:style>
  <w:style w:type="character" w:customStyle="1" w:styleId="Mention">
    <w:name w:val="Mention"/>
    <w:basedOn w:val="a2"/>
    <w:uiPriority w:val="99"/>
    <w:semiHidden/>
    <w:unhideWhenUsed/>
    <w:rsid w:val="00D143F3"/>
    <w:rPr>
      <w:color w:val="2B579A"/>
      <w:shd w:val="clear" w:color="auto" w:fill="E6E6E6"/>
    </w:rPr>
  </w:style>
  <w:style w:type="paragraph" w:styleId="aff2">
    <w:name w:val="Normal (Web)"/>
    <w:basedOn w:val="a1"/>
    <w:uiPriority w:val="99"/>
    <w:semiHidden/>
    <w:unhideWhenUsed/>
    <w:rsid w:val="006E16BC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696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21330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git@git.oschina.net:gupaoedu_com_vip/test10.git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mailto:git@xxx.com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\AppData\Roaming\Microsoft\Templates\&#25253;&#34920;&#65288;&#20013;&#24615;&#20027;&#39064;&#65289;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8.jpeg"/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0333CDF8-6606-41CB-8781-B195AE9EC5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F270BF-5D89-4F40-B748-5E9E82B81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报表（中性主题）.dotx</Template>
  <TotalTime>1204</TotalTime>
  <Pages>8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咕泡学院出品</dc:title>
  <dc:creator>James</dc:creator>
  <cp:keywords/>
  <cp:lastModifiedBy>xiaoming</cp:lastModifiedBy>
  <cp:revision>511</cp:revision>
  <dcterms:created xsi:type="dcterms:W3CDTF">2017-02-21T13:35:00Z</dcterms:created>
  <dcterms:modified xsi:type="dcterms:W3CDTF">2019-07-06T09:15:00Z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